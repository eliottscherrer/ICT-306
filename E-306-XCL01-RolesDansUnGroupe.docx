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2728A" w14:textId="77777777"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14:paraId="1010E670" w14:textId="77777777"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14:paraId="7365030B" w14:textId="77777777"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14:paraId="0532AB38" w14:textId="77777777"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14:paraId="03DF3E51" w14:textId="77777777"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14:paraId="22B2AF0B" w14:textId="77777777" w:rsidTr="00465F19">
        <w:tc>
          <w:tcPr>
            <w:tcW w:w="2420" w:type="dxa"/>
            <w:shd w:val="clear" w:color="auto" w:fill="BFBFBF" w:themeFill="background1" w:themeFillShade="BF"/>
          </w:tcPr>
          <w:p w14:paraId="26665B08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FED3" w14:textId="77777777"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1D42B1FB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14:paraId="570AA8C1" w14:textId="77777777" w:rsidTr="00465F19">
        <w:tc>
          <w:tcPr>
            <w:tcW w:w="2420" w:type="dxa"/>
          </w:tcPr>
          <w:p w14:paraId="3BF21010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14:paraId="505F1233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14:paraId="6A4A06F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14:paraId="34F93247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14:paraId="39724962" w14:textId="77777777" w:rsidTr="00465F19">
        <w:trPr>
          <w:trHeight w:val="1220"/>
        </w:trPr>
        <w:tc>
          <w:tcPr>
            <w:tcW w:w="2420" w:type="dxa"/>
          </w:tcPr>
          <w:p w14:paraId="4EF8E195" w14:textId="77777777"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14:paraId="3CF2F96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14:paraId="5057C4CE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(Ressource Investigator – RI)</w:t>
            </w:r>
          </w:p>
        </w:tc>
        <w:tc>
          <w:tcPr>
            <w:tcW w:w="3522" w:type="dxa"/>
          </w:tcPr>
          <w:p w14:paraId="5225F6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14:paraId="156E099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14:paraId="1C2B2B2E" w14:textId="77777777" w:rsidTr="00465F19">
        <w:tc>
          <w:tcPr>
            <w:tcW w:w="2420" w:type="dxa"/>
          </w:tcPr>
          <w:p w14:paraId="70760D8A" w14:textId="77777777"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14:paraId="7BF25845" w14:textId="77777777"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r w:rsidR="000A6781">
              <w:rPr>
                <w:rFonts w:ascii="Century Gothic" w:hAnsi="Century Gothic"/>
                <w:sz w:val="22"/>
              </w:rPr>
              <w:t xml:space="preserve">Coordinator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14:paraId="1B315A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14:paraId="4F58C9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14:paraId="7A843084" w14:textId="77777777" w:rsidTr="00465F19">
        <w:tc>
          <w:tcPr>
            <w:tcW w:w="2420" w:type="dxa"/>
          </w:tcPr>
          <w:p w14:paraId="3F24370A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14:paraId="6B603E5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14:paraId="66457DC7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(Shaper – SH)</w:t>
            </w:r>
          </w:p>
        </w:tc>
        <w:tc>
          <w:tcPr>
            <w:tcW w:w="3522" w:type="dxa"/>
          </w:tcPr>
          <w:p w14:paraId="12F72F36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</w:tc>
        <w:tc>
          <w:tcPr>
            <w:tcW w:w="3424" w:type="dxa"/>
          </w:tcPr>
          <w:p w14:paraId="2FDADE0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14:paraId="340F382D" w14:textId="77777777" w:rsidTr="00465F19">
        <w:tc>
          <w:tcPr>
            <w:tcW w:w="2420" w:type="dxa"/>
          </w:tcPr>
          <w:p w14:paraId="3C463BD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14:paraId="6D7201DD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(Monitor Evaluator – ME)</w:t>
            </w:r>
          </w:p>
        </w:tc>
        <w:tc>
          <w:tcPr>
            <w:tcW w:w="3522" w:type="dxa"/>
          </w:tcPr>
          <w:p w14:paraId="49BE70EC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14:paraId="29FEEE7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14:paraId="10B323D0" w14:textId="77777777" w:rsidTr="00465F19">
        <w:tc>
          <w:tcPr>
            <w:tcW w:w="2420" w:type="dxa"/>
          </w:tcPr>
          <w:p w14:paraId="46EAF43C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14:paraId="3EA86C20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(TeamWorker – TW)</w:t>
            </w:r>
          </w:p>
        </w:tc>
        <w:tc>
          <w:tcPr>
            <w:tcW w:w="3522" w:type="dxa"/>
          </w:tcPr>
          <w:p w14:paraId="5E48E8A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14:paraId="2E1257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14:paraId="03E4FD88" w14:textId="77777777" w:rsidTr="00465F19">
        <w:tc>
          <w:tcPr>
            <w:tcW w:w="2420" w:type="dxa"/>
          </w:tcPr>
          <w:p w14:paraId="4371AE6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14:paraId="7B3C0545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(Implementer – IM)</w:t>
            </w:r>
          </w:p>
        </w:tc>
        <w:tc>
          <w:tcPr>
            <w:tcW w:w="3522" w:type="dxa"/>
          </w:tcPr>
          <w:p w14:paraId="48A32B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14:paraId="36BCCBD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14:paraId="413F16AC" w14:textId="77777777" w:rsidTr="00465F19">
        <w:tc>
          <w:tcPr>
            <w:tcW w:w="2420" w:type="dxa"/>
          </w:tcPr>
          <w:p w14:paraId="02DEF8A4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14:paraId="3EF561D4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(Completer Finisher - CF)</w:t>
            </w:r>
          </w:p>
        </w:tc>
        <w:tc>
          <w:tcPr>
            <w:tcW w:w="3522" w:type="dxa"/>
          </w:tcPr>
          <w:p w14:paraId="66B6C8F9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14:paraId="0D48E9D4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14:paraId="6BBFE21C" w14:textId="77777777" w:rsidTr="00465F19">
        <w:tc>
          <w:tcPr>
            <w:tcW w:w="2420" w:type="dxa"/>
          </w:tcPr>
          <w:p w14:paraId="2C55A837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14:paraId="6D2316C0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(Specialist)</w:t>
            </w:r>
          </w:p>
        </w:tc>
        <w:tc>
          <w:tcPr>
            <w:tcW w:w="3522" w:type="dxa"/>
          </w:tcPr>
          <w:p w14:paraId="762CBC9B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14:paraId="2D4C86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14:paraId="3B524542" w14:textId="77777777"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14:paraId="5E37BCD5" w14:textId="240B20F4" w:rsidR="009776A1" w:rsidRPr="00F01024" w:rsidRDefault="00C30788" w:rsidP="009776A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ayant pris connaissance des définitions ci-dessus</w:t>
      </w:r>
      <w:r w:rsidR="0041254D">
        <w:rPr>
          <w:rFonts w:ascii="Century Gothic" w:hAnsi="Century Gothic"/>
        </w:rPr>
        <w:t xml:space="preserve">, </w:t>
      </w:r>
      <w:r w:rsidR="002F0197">
        <w:rPr>
          <w:rFonts w:ascii="Century Gothic" w:hAnsi="Century Gothic"/>
        </w:rPr>
        <w:t>décrivez en</w:t>
      </w:r>
      <w:r w:rsidR="00A44FAF">
        <w:rPr>
          <w:rFonts w:ascii="Century Gothic" w:hAnsi="Century Gothic"/>
        </w:rPr>
        <w:t xml:space="preserve"> quoi </w:t>
      </w:r>
      <w:r w:rsidR="000C3E21">
        <w:rPr>
          <w:rFonts w:ascii="Century Gothic" w:hAnsi="Century Gothic"/>
        </w:rPr>
        <w:t>chaque critère vous correspond ou pas. Répétez l’opération au sujet de votre voisin</w:t>
      </w:r>
    </w:p>
    <w:tbl>
      <w:tblPr>
        <w:tblW w:w="10704" w:type="dxa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085"/>
        <w:gridCol w:w="4085"/>
      </w:tblGrid>
      <w:tr w:rsidR="000C3E21" w:rsidRPr="00F01024" w14:paraId="57CFF3D9" w14:textId="6EDA0E25" w:rsidTr="000C3E21">
        <w:trPr>
          <w:trHeight w:val="613"/>
        </w:trPr>
        <w:tc>
          <w:tcPr>
            <w:tcW w:w="2534" w:type="dxa"/>
            <w:shd w:val="clear" w:color="auto" w:fill="C0C0C0"/>
            <w:vAlign w:val="center"/>
          </w:tcPr>
          <w:p w14:paraId="1B5418A3" w14:textId="77777777" w:rsidR="000C3E21" w:rsidRPr="00F01024" w:rsidRDefault="000C3E21" w:rsidP="000C3E21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41F637" w14:textId="0DDF0E30" w:rsidR="000C3E21" w:rsidRPr="00F01024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Vous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D83AC" w14:textId="0AEDC18A" w:rsidR="000C3E21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Votre voisin</w:t>
            </w:r>
          </w:p>
        </w:tc>
      </w:tr>
      <w:tr w:rsidR="000C3E21" w:rsidRPr="00F01024" w14:paraId="37F3E1DA" w14:textId="24913C6C" w:rsidTr="000C3E21">
        <w:trPr>
          <w:trHeight w:val="1247"/>
        </w:trPr>
        <w:tc>
          <w:tcPr>
            <w:tcW w:w="2534" w:type="dxa"/>
          </w:tcPr>
          <w:p w14:paraId="5FCAC1D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</w:tc>
        <w:tc>
          <w:tcPr>
            <w:tcW w:w="4085" w:type="dxa"/>
            <w:shd w:val="clear" w:color="auto" w:fill="auto"/>
          </w:tcPr>
          <w:p w14:paraId="007B5889" w14:textId="62FC049D" w:rsidR="000C3E21" w:rsidRPr="00F01024" w:rsidRDefault="00F212D1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suis plutôt créatif et aime créer de nouvelles choses.</w:t>
            </w:r>
          </w:p>
        </w:tc>
        <w:tc>
          <w:tcPr>
            <w:tcW w:w="4085" w:type="dxa"/>
          </w:tcPr>
          <w:p w14:paraId="72C7B407" w14:textId="4AA51350" w:rsidR="000C3E21" w:rsidRPr="00F01024" w:rsidRDefault="009C7EA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Aucune idée.</w:t>
            </w:r>
          </w:p>
        </w:tc>
      </w:tr>
      <w:tr w:rsidR="000C3E21" w:rsidRPr="00F01024" w14:paraId="7E76AB71" w14:textId="7252649B" w:rsidTr="000C3E21">
        <w:trPr>
          <w:trHeight w:val="1247"/>
        </w:trPr>
        <w:tc>
          <w:tcPr>
            <w:tcW w:w="2534" w:type="dxa"/>
          </w:tcPr>
          <w:p w14:paraId="222C2C15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</w:tc>
        <w:tc>
          <w:tcPr>
            <w:tcW w:w="4085" w:type="dxa"/>
            <w:shd w:val="clear" w:color="auto" w:fill="auto"/>
          </w:tcPr>
          <w:p w14:paraId="13A3EAD6" w14:textId="4E56A858" w:rsidR="000C3E21" w:rsidRPr="00F01024" w:rsidRDefault="00F212D1" w:rsidP="00F212D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fais plus partie des introvertis</w:t>
            </w:r>
            <w:r w:rsidR="00B40EB9">
              <w:rPr>
                <w:rFonts w:ascii="Century Gothic" w:hAnsi="Century Gothic"/>
              </w:rPr>
              <w:t>.</w:t>
            </w:r>
          </w:p>
        </w:tc>
        <w:tc>
          <w:tcPr>
            <w:tcW w:w="4085" w:type="dxa"/>
          </w:tcPr>
          <w:p w14:paraId="5DEA7615" w14:textId="21D48AC9" w:rsidR="000C3E21" w:rsidRPr="00F01024" w:rsidRDefault="009C7EA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Plutôt introverti que extraverti.</w:t>
            </w:r>
          </w:p>
        </w:tc>
      </w:tr>
      <w:tr w:rsidR="000C3E21" w:rsidRPr="00F01024" w14:paraId="567013AC" w14:textId="06C0F380" w:rsidTr="000C3E21">
        <w:trPr>
          <w:trHeight w:val="1247"/>
        </w:trPr>
        <w:tc>
          <w:tcPr>
            <w:tcW w:w="2534" w:type="dxa"/>
          </w:tcPr>
          <w:p w14:paraId="299C0244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</w:tc>
        <w:tc>
          <w:tcPr>
            <w:tcW w:w="4085" w:type="dxa"/>
            <w:shd w:val="clear" w:color="auto" w:fill="auto"/>
          </w:tcPr>
          <w:p w14:paraId="610FBA0D" w14:textId="708C25E0" w:rsidR="000C3E21" w:rsidRPr="00F01024" w:rsidRDefault="00B40EB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préfère faire le travail moi-même et pas le déléguer aux autres car sinon il n’est pas parfait.</w:t>
            </w:r>
          </w:p>
        </w:tc>
        <w:tc>
          <w:tcPr>
            <w:tcW w:w="4085" w:type="dxa"/>
          </w:tcPr>
          <w:p w14:paraId="334A303F" w14:textId="56853213" w:rsidR="000C3E21" w:rsidRPr="00F01024" w:rsidRDefault="009C7EA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ne suis pas sûr pour celle-là.</w:t>
            </w:r>
          </w:p>
        </w:tc>
      </w:tr>
      <w:tr w:rsidR="000C3E21" w:rsidRPr="00F01024" w14:paraId="55042A5A" w14:textId="4029A3F3" w:rsidTr="00B40EB9">
        <w:trPr>
          <w:trHeight w:val="584"/>
        </w:trPr>
        <w:tc>
          <w:tcPr>
            <w:tcW w:w="2534" w:type="dxa"/>
          </w:tcPr>
          <w:p w14:paraId="24AF842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</w:tc>
        <w:tc>
          <w:tcPr>
            <w:tcW w:w="4085" w:type="dxa"/>
            <w:shd w:val="clear" w:color="auto" w:fill="auto"/>
          </w:tcPr>
          <w:p w14:paraId="7C6E9241" w14:textId="7A472F4F" w:rsidR="000C3E21" w:rsidRPr="00F01024" w:rsidRDefault="00B40EB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ne sais pas trop.</w:t>
            </w:r>
          </w:p>
        </w:tc>
        <w:tc>
          <w:tcPr>
            <w:tcW w:w="4085" w:type="dxa"/>
          </w:tcPr>
          <w:p w14:paraId="18836A8F" w14:textId="547E360D" w:rsidR="000C3E21" w:rsidRPr="00F01024" w:rsidRDefault="009C7EA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ne pense pas.</w:t>
            </w:r>
          </w:p>
        </w:tc>
      </w:tr>
      <w:tr w:rsidR="000C3E21" w:rsidRPr="00F01024" w14:paraId="6EE48E55" w14:textId="049BBC28" w:rsidTr="00B40EB9">
        <w:trPr>
          <w:trHeight w:val="975"/>
        </w:trPr>
        <w:tc>
          <w:tcPr>
            <w:tcW w:w="2534" w:type="dxa"/>
          </w:tcPr>
          <w:p w14:paraId="1BD9AED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</w:tc>
        <w:tc>
          <w:tcPr>
            <w:tcW w:w="4085" w:type="dxa"/>
            <w:shd w:val="clear" w:color="auto" w:fill="auto"/>
          </w:tcPr>
          <w:p w14:paraId="09162AE8" w14:textId="4DC9A376" w:rsidR="000C3E21" w:rsidRPr="00F01024" w:rsidRDefault="00B40EB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ne corresponds pas forcément aux traits décrits.</w:t>
            </w:r>
          </w:p>
        </w:tc>
        <w:tc>
          <w:tcPr>
            <w:tcW w:w="4085" w:type="dxa"/>
          </w:tcPr>
          <w:p w14:paraId="658DF397" w14:textId="24343C16" w:rsidR="000C3E21" w:rsidRPr="00F01024" w:rsidRDefault="009C7EA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Aucune idée.</w:t>
            </w:r>
          </w:p>
        </w:tc>
      </w:tr>
      <w:tr w:rsidR="000C3E21" w:rsidRPr="00F01024" w14:paraId="204238CD" w14:textId="11C6D661" w:rsidTr="000C3E21">
        <w:trPr>
          <w:trHeight w:val="1247"/>
        </w:trPr>
        <w:tc>
          <w:tcPr>
            <w:tcW w:w="2534" w:type="dxa"/>
          </w:tcPr>
          <w:p w14:paraId="5135363C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</w:tc>
        <w:tc>
          <w:tcPr>
            <w:tcW w:w="4085" w:type="dxa"/>
            <w:shd w:val="clear" w:color="auto" w:fill="auto"/>
          </w:tcPr>
          <w:p w14:paraId="016E703F" w14:textId="098A8DA2" w:rsidR="000C3E21" w:rsidRPr="00F01024" w:rsidRDefault="00B40EB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Comme cité précédemment, je préfère travailler seule qu’en équipe, ou alors en comité restreint.</w:t>
            </w:r>
          </w:p>
        </w:tc>
        <w:tc>
          <w:tcPr>
            <w:tcW w:w="4085" w:type="dxa"/>
          </w:tcPr>
          <w:p w14:paraId="141AF7A5" w14:textId="6BDF3313" w:rsidR="000C3E21" w:rsidRPr="00F01024" w:rsidRDefault="009C7EA9" w:rsidP="000C3E21">
            <w:pPr>
              <w:jc w:val="both"/>
              <w:rPr>
                <w:rFonts w:ascii="Century Gothic" w:hAnsi="Century Gothic"/>
              </w:rPr>
            </w:pPr>
            <w:r w:rsidRPr="009C7EA9">
              <w:rPr>
                <w:rFonts w:ascii="Century Gothic" w:hAnsi="Century Gothic"/>
              </w:rPr>
              <w:t>Aucune idée.</w:t>
            </w:r>
          </w:p>
        </w:tc>
      </w:tr>
      <w:tr w:rsidR="000C3E21" w:rsidRPr="00F01024" w14:paraId="48A8EC55" w14:textId="699B3574" w:rsidTr="000C3E21">
        <w:trPr>
          <w:trHeight w:val="1247"/>
        </w:trPr>
        <w:tc>
          <w:tcPr>
            <w:tcW w:w="2534" w:type="dxa"/>
          </w:tcPr>
          <w:p w14:paraId="2789DEED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</w:tc>
        <w:tc>
          <w:tcPr>
            <w:tcW w:w="4085" w:type="dxa"/>
            <w:shd w:val="clear" w:color="auto" w:fill="auto"/>
          </w:tcPr>
          <w:p w14:paraId="6F39E464" w14:textId="64F2F9B2" w:rsidR="000C3E21" w:rsidRPr="00F01024" w:rsidRDefault="00B40EB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 et non, je peux vite changer de point de vue si jamais on me donne de bons arguments.</w:t>
            </w:r>
          </w:p>
        </w:tc>
        <w:tc>
          <w:tcPr>
            <w:tcW w:w="4085" w:type="dxa"/>
          </w:tcPr>
          <w:p w14:paraId="025E8C0B" w14:textId="149B7E1E" w:rsidR="000C3E21" w:rsidRPr="00F01024" w:rsidRDefault="009C7EA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Sûrement.</w:t>
            </w:r>
          </w:p>
        </w:tc>
      </w:tr>
      <w:tr w:rsidR="000C3E21" w:rsidRPr="00F01024" w14:paraId="00C24CD8" w14:textId="002F40DD" w:rsidTr="000C3E21">
        <w:trPr>
          <w:trHeight w:val="1247"/>
        </w:trPr>
        <w:tc>
          <w:tcPr>
            <w:tcW w:w="2534" w:type="dxa"/>
          </w:tcPr>
          <w:p w14:paraId="137F470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</w:tc>
        <w:tc>
          <w:tcPr>
            <w:tcW w:w="4085" w:type="dxa"/>
            <w:shd w:val="clear" w:color="auto" w:fill="auto"/>
          </w:tcPr>
          <w:p w14:paraId="14D4C2B2" w14:textId="7418AEB3" w:rsidR="000C3E21" w:rsidRPr="00F01024" w:rsidRDefault="00B40EB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Je suis perfectionniste mais il ne m’arrive jamais de rendre un projet trop tard à cause de petits détails. Je sais faire la différence entre les choses importants et celles qui ne le sont pas.</w:t>
            </w:r>
          </w:p>
        </w:tc>
        <w:tc>
          <w:tcPr>
            <w:tcW w:w="4085" w:type="dxa"/>
          </w:tcPr>
          <w:p w14:paraId="2FD820FA" w14:textId="1138C3E1" w:rsidR="000C3E21" w:rsidRPr="00F01024" w:rsidRDefault="009C7EA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Cherche les détails à corriger mais ne s’attarde pas dessus pendant des heures.</w:t>
            </w:r>
          </w:p>
        </w:tc>
      </w:tr>
      <w:tr w:rsidR="000C3E21" w:rsidRPr="00F01024" w14:paraId="1F4B99D4" w14:textId="1175D442" w:rsidTr="000C3E21">
        <w:trPr>
          <w:trHeight w:val="1247"/>
        </w:trPr>
        <w:tc>
          <w:tcPr>
            <w:tcW w:w="2534" w:type="dxa"/>
          </w:tcPr>
          <w:p w14:paraId="390ABAE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</w:tc>
        <w:tc>
          <w:tcPr>
            <w:tcW w:w="4085" w:type="dxa"/>
            <w:shd w:val="clear" w:color="auto" w:fill="auto"/>
          </w:tcPr>
          <w:p w14:paraId="6BB13836" w14:textId="7EE8CCF3" w:rsidR="000C3E21" w:rsidRPr="00F01024" w:rsidRDefault="00B40EB9" w:rsidP="00B40EB9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Je corresponds au début mais pas à la fin ; je fournis mes compétences et connaissances peu rarement. </w:t>
            </w:r>
          </w:p>
        </w:tc>
        <w:tc>
          <w:tcPr>
            <w:tcW w:w="4085" w:type="dxa"/>
          </w:tcPr>
          <w:p w14:paraId="705CAF75" w14:textId="67C271CD" w:rsidR="000C3E21" w:rsidRPr="00F01024" w:rsidRDefault="009C7EA9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Aucune idée.</w:t>
            </w:r>
            <w:bookmarkStart w:id="0" w:name="_GoBack"/>
            <w:bookmarkEnd w:id="0"/>
          </w:p>
        </w:tc>
      </w:tr>
    </w:tbl>
    <w:p w14:paraId="3932B816" w14:textId="77777777"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</w:p>
    <w:sectPr w:rsidR="00D64B85" w:rsidRPr="00F01024" w:rsidSect="00461557">
      <w:headerReference w:type="default" r:id="rId7"/>
      <w:footerReference w:type="default" r:id="rId8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B2FA38" w14:textId="77777777" w:rsidR="00175A49" w:rsidRDefault="00175A49">
      <w:r>
        <w:separator/>
      </w:r>
    </w:p>
  </w:endnote>
  <w:endnote w:type="continuationSeparator" w:id="0">
    <w:p w14:paraId="22A7BD4D" w14:textId="77777777" w:rsidR="00175A49" w:rsidRDefault="0017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1822"/>
      <w:gridCol w:w="4388"/>
    </w:tblGrid>
    <w:tr w:rsidR="00973E29" w:rsidRPr="002A119B" w14:paraId="787B88FF" w14:textId="77777777" w:rsidTr="000025E7">
      <w:trPr>
        <w:trHeight w:hRule="exact" w:val="227"/>
        <w:jc w:val="center"/>
      </w:trPr>
      <w:tc>
        <w:tcPr>
          <w:tcW w:w="3097" w:type="dxa"/>
          <w:vAlign w:val="bottom"/>
        </w:tcPr>
        <w:p w14:paraId="572E33F6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Auteur: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228C37B1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7841342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Création: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14:paraId="2C6AE848" w14:textId="77777777" w:rsidTr="000025E7">
      <w:trPr>
        <w:jc w:val="center"/>
      </w:trPr>
      <w:tc>
        <w:tcPr>
          <w:tcW w:w="3097" w:type="dxa"/>
          <w:vAlign w:val="bottom"/>
        </w:tcPr>
        <w:p w14:paraId="36439925" w14:textId="77777777"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>Modifié par: BSI</w:t>
          </w:r>
        </w:p>
      </w:tc>
      <w:tc>
        <w:tcPr>
          <w:tcW w:w="1832" w:type="dxa"/>
          <w:vAlign w:val="center"/>
        </w:tcPr>
        <w:p w14:paraId="5A56F9AE" w14:textId="495F3440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9C7EA9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9C7EA9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14:paraId="55B56ED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Impression: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14:paraId="386DF80B" w14:textId="77777777" w:rsidTr="000025E7">
      <w:trPr>
        <w:jc w:val="center"/>
      </w:trPr>
      <w:tc>
        <w:tcPr>
          <w:tcW w:w="3097" w:type="dxa"/>
          <w:vAlign w:val="bottom"/>
        </w:tcPr>
        <w:p w14:paraId="1C5DDD63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Version: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5802E087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016C726A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6DD185ED" w14:textId="77777777"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8FC7FE" w14:textId="77777777" w:rsidR="00175A49" w:rsidRDefault="00175A49">
      <w:r>
        <w:separator/>
      </w:r>
    </w:p>
  </w:footnote>
  <w:footnote w:type="continuationSeparator" w:id="0">
    <w:p w14:paraId="5B5EBA10" w14:textId="77777777" w:rsidR="00175A49" w:rsidRDefault="00175A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20"/>
      <w:gridCol w:w="1283"/>
      <w:gridCol w:w="3622"/>
      <w:gridCol w:w="3063"/>
    </w:tblGrid>
    <w:tr w:rsidR="002374CB" w:rsidRPr="002374CB" w14:paraId="5A3C4AFE" w14:textId="77777777" w:rsidTr="00465F19">
      <w:trPr>
        <w:trHeight w:val="536"/>
        <w:jc w:val="center"/>
      </w:trPr>
      <w:tc>
        <w:tcPr>
          <w:tcW w:w="1281" w:type="dxa"/>
          <w:vAlign w:val="center"/>
        </w:tcPr>
        <w:p w14:paraId="4F347896" w14:textId="77777777"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2B02EFEE" w14:textId="77777777"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14:paraId="2ABB4458" w14:textId="77777777"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14:paraId="6D39B75D" w14:textId="77777777"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15D4CE" w14:textId="77777777"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BD10263_"/>
      </v:shape>
    </w:pict>
  </w:numPicBullet>
  <w:abstractNum w:abstractNumId="0" w15:restartNumberingAfterBreak="0">
    <w:nsid w:val="00C47BF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801BAE"/>
    <w:multiLevelType w:val="multilevel"/>
    <w:tmpl w:val="DC765942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2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F5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9E719D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2D128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C5416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6D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000B87"/>
    <w:multiLevelType w:val="multilevel"/>
    <w:tmpl w:val="28803C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1C527DB"/>
    <w:multiLevelType w:val="multilevel"/>
    <w:tmpl w:val="09626EBA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1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3429"/>
    <w:multiLevelType w:val="multilevel"/>
    <w:tmpl w:val="18FE2B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E81A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44ABA"/>
    <w:multiLevelType w:val="hybridMultilevel"/>
    <w:tmpl w:val="04B625D4"/>
    <w:lvl w:ilvl="0" w:tplc="C3C2A418">
      <w:start w:val="1"/>
      <w:numFmt w:val="upperLetter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1" w:tplc="BF8049AA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4E24381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C8A68A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430689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D72128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0B0CC3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10A009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6D4AD0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E202C4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E8B461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18732A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A95294"/>
    <w:multiLevelType w:val="multilevel"/>
    <w:tmpl w:val="2A46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0A646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2C32637"/>
    <w:multiLevelType w:val="multilevel"/>
    <w:tmpl w:val="59FEB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37019A3"/>
    <w:multiLevelType w:val="multilevel"/>
    <w:tmpl w:val="7E54C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3D70D3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5D56BF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A58121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F95C4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222425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9B65B6"/>
    <w:multiLevelType w:val="multilevel"/>
    <w:tmpl w:val="BF629C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7" w15:restartNumberingAfterBreak="0">
    <w:nsid w:val="476E7790"/>
    <w:multiLevelType w:val="multilevel"/>
    <w:tmpl w:val="65DE82C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8" w15:restartNumberingAfterBreak="0">
    <w:nsid w:val="487A31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F72CCA"/>
    <w:multiLevelType w:val="multilevel"/>
    <w:tmpl w:val="6FBAC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C0C203B"/>
    <w:multiLevelType w:val="multilevel"/>
    <w:tmpl w:val="CBFC28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 w15:restartNumberingAfterBreak="0">
    <w:nsid w:val="4E2E7948"/>
    <w:multiLevelType w:val="multilevel"/>
    <w:tmpl w:val="6624CCF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C475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24B430A"/>
    <w:multiLevelType w:val="multilevel"/>
    <w:tmpl w:val="4D7871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09D3C1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5F6550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036BAE"/>
    <w:multiLevelType w:val="multilevel"/>
    <w:tmpl w:val="40B83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251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A24665"/>
    <w:multiLevelType w:val="multilevel"/>
    <w:tmpl w:val="4F98EAA8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abstractNum w:abstractNumId="40" w15:restartNumberingAfterBreak="0">
    <w:nsid w:val="774559A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CC31B3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6"/>
  </w:num>
  <w:num w:numId="2">
    <w:abstractNumId w:val="20"/>
  </w:num>
  <w:num w:numId="3">
    <w:abstractNumId w:val="9"/>
  </w:num>
  <w:num w:numId="4">
    <w:abstractNumId w:val="11"/>
  </w:num>
  <w:num w:numId="5">
    <w:abstractNumId w:val="39"/>
  </w:num>
  <w:num w:numId="6">
    <w:abstractNumId w:val="19"/>
  </w:num>
  <w:num w:numId="7">
    <w:abstractNumId w:val="27"/>
  </w:num>
  <w:num w:numId="8">
    <w:abstractNumId w:val="17"/>
  </w:num>
  <w:num w:numId="9">
    <w:abstractNumId w:val="40"/>
  </w:num>
  <w:num w:numId="10">
    <w:abstractNumId w:val="4"/>
  </w:num>
  <w:num w:numId="11">
    <w:abstractNumId w:val="5"/>
  </w:num>
  <w:num w:numId="12">
    <w:abstractNumId w:val="22"/>
  </w:num>
  <w:num w:numId="13">
    <w:abstractNumId w:val="23"/>
  </w:num>
  <w:num w:numId="14">
    <w:abstractNumId w:val="12"/>
  </w:num>
  <w:num w:numId="15">
    <w:abstractNumId w:val="6"/>
  </w:num>
  <w:num w:numId="16">
    <w:abstractNumId w:val="24"/>
  </w:num>
  <w:num w:numId="17">
    <w:abstractNumId w:val="33"/>
  </w:num>
  <w:num w:numId="18">
    <w:abstractNumId w:val="15"/>
  </w:num>
  <w:num w:numId="19">
    <w:abstractNumId w:val="18"/>
  </w:num>
  <w:num w:numId="20">
    <w:abstractNumId w:val="25"/>
  </w:num>
  <w:num w:numId="21">
    <w:abstractNumId w:val="28"/>
  </w:num>
  <w:num w:numId="22">
    <w:abstractNumId w:val="0"/>
  </w:num>
  <w:num w:numId="23">
    <w:abstractNumId w:val="1"/>
  </w:num>
  <w:num w:numId="24">
    <w:abstractNumId w:val="3"/>
  </w:num>
  <w:num w:numId="25">
    <w:abstractNumId w:val="41"/>
  </w:num>
  <w:num w:numId="26">
    <w:abstractNumId w:val="30"/>
  </w:num>
  <w:num w:numId="27">
    <w:abstractNumId w:val="16"/>
  </w:num>
  <w:num w:numId="28">
    <w:abstractNumId w:val="21"/>
  </w:num>
  <w:num w:numId="29">
    <w:abstractNumId w:val="35"/>
  </w:num>
  <w:num w:numId="30">
    <w:abstractNumId w:val="38"/>
  </w:num>
  <w:num w:numId="31">
    <w:abstractNumId w:val="14"/>
  </w:num>
  <w:num w:numId="32">
    <w:abstractNumId w:val="26"/>
  </w:num>
  <w:num w:numId="33">
    <w:abstractNumId w:val="34"/>
  </w:num>
  <w:num w:numId="34">
    <w:abstractNumId w:val="29"/>
  </w:num>
  <w:num w:numId="35">
    <w:abstractNumId w:val="8"/>
  </w:num>
  <w:num w:numId="36">
    <w:abstractNumId w:val="32"/>
  </w:num>
  <w:num w:numId="37">
    <w:abstractNumId w:val="7"/>
  </w:num>
  <w:num w:numId="38">
    <w:abstractNumId w:val="10"/>
  </w:num>
  <w:num w:numId="39">
    <w:abstractNumId w:val="2"/>
  </w:num>
  <w:num w:numId="40">
    <w:abstractNumId w:val="31"/>
  </w:num>
  <w:num w:numId="41">
    <w:abstractNumId w:val="37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32"/>
    <w:rsid w:val="00000197"/>
    <w:rsid w:val="000025E7"/>
    <w:rsid w:val="00003CC1"/>
    <w:rsid w:val="0001209F"/>
    <w:rsid w:val="00027794"/>
    <w:rsid w:val="000316F0"/>
    <w:rsid w:val="00044099"/>
    <w:rsid w:val="0005638B"/>
    <w:rsid w:val="00063F97"/>
    <w:rsid w:val="00073807"/>
    <w:rsid w:val="00086114"/>
    <w:rsid w:val="000A1B63"/>
    <w:rsid w:val="000A6781"/>
    <w:rsid w:val="000B0442"/>
    <w:rsid w:val="000B6BE0"/>
    <w:rsid w:val="000C3E21"/>
    <w:rsid w:val="000F1B69"/>
    <w:rsid w:val="000F22B9"/>
    <w:rsid w:val="000F381C"/>
    <w:rsid w:val="0010591C"/>
    <w:rsid w:val="00114120"/>
    <w:rsid w:val="00175A49"/>
    <w:rsid w:val="00177DBD"/>
    <w:rsid w:val="001C1437"/>
    <w:rsid w:val="001C454D"/>
    <w:rsid w:val="001D72BA"/>
    <w:rsid w:val="001F03B5"/>
    <w:rsid w:val="001F2420"/>
    <w:rsid w:val="001F44C6"/>
    <w:rsid w:val="001F7A17"/>
    <w:rsid w:val="00214282"/>
    <w:rsid w:val="002374CB"/>
    <w:rsid w:val="002770F3"/>
    <w:rsid w:val="00285F18"/>
    <w:rsid w:val="002951BD"/>
    <w:rsid w:val="00297E2A"/>
    <w:rsid w:val="002A119B"/>
    <w:rsid w:val="002B560C"/>
    <w:rsid w:val="002B6893"/>
    <w:rsid w:val="002C6634"/>
    <w:rsid w:val="002F0197"/>
    <w:rsid w:val="002F038B"/>
    <w:rsid w:val="0034172E"/>
    <w:rsid w:val="00382315"/>
    <w:rsid w:val="003B65AE"/>
    <w:rsid w:val="003C2C60"/>
    <w:rsid w:val="003E018B"/>
    <w:rsid w:val="003F1870"/>
    <w:rsid w:val="00402DF0"/>
    <w:rsid w:val="00407333"/>
    <w:rsid w:val="0040782E"/>
    <w:rsid w:val="0041254D"/>
    <w:rsid w:val="00412D33"/>
    <w:rsid w:val="0043666E"/>
    <w:rsid w:val="00436B90"/>
    <w:rsid w:val="0043793E"/>
    <w:rsid w:val="00457D9C"/>
    <w:rsid w:val="00461557"/>
    <w:rsid w:val="00470249"/>
    <w:rsid w:val="004A1428"/>
    <w:rsid w:val="004D1D91"/>
    <w:rsid w:val="004D5266"/>
    <w:rsid w:val="0052224B"/>
    <w:rsid w:val="0054054F"/>
    <w:rsid w:val="0055647F"/>
    <w:rsid w:val="00571E4B"/>
    <w:rsid w:val="00574085"/>
    <w:rsid w:val="0057776A"/>
    <w:rsid w:val="005926D0"/>
    <w:rsid w:val="005A4F54"/>
    <w:rsid w:val="005C1D13"/>
    <w:rsid w:val="005E06F6"/>
    <w:rsid w:val="005E6192"/>
    <w:rsid w:val="005E6B56"/>
    <w:rsid w:val="0061296A"/>
    <w:rsid w:val="00627106"/>
    <w:rsid w:val="00665674"/>
    <w:rsid w:val="00667ED1"/>
    <w:rsid w:val="006902A9"/>
    <w:rsid w:val="006966D0"/>
    <w:rsid w:val="0069719D"/>
    <w:rsid w:val="006A17CF"/>
    <w:rsid w:val="006C0E60"/>
    <w:rsid w:val="006E132F"/>
    <w:rsid w:val="006E1C32"/>
    <w:rsid w:val="006E4DA8"/>
    <w:rsid w:val="006F45A3"/>
    <w:rsid w:val="007118D3"/>
    <w:rsid w:val="00744762"/>
    <w:rsid w:val="0074498A"/>
    <w:rsid w:val="007476C9"/>
    <w:rsid w:val="007700A7"/>
    <w:rsid w:val="007724F1"/>
    <w:rsid w:val="00772BC0"/>
    <w:rsid w:val="007748A7"/>
    <w:rsid w:val="00780B07"/>
    <w:rsid w:val="007B6040"/>
    <w:rsid w:val="007D2CDF"/>
    <w:rsid w:val="007D546C"/>
    <w:rsid w:val="007E5F3D"/>
    <w:rsid w:val="00804467"/>
    <w:rsid w:val="00823ECE"/>
    <w:rsid w:val="008434CA"/>
    <w:rsid w:val="00845304"/>
    <w:rsid w:val="00851A5E"/>
    <w:rsid w:val="00867E30"/>
    <w:rsid w:val="00883576"/>
    <w:rsid w:val="00891718"/>
    <w:rsid w:val="008A122F"/>
    <w:rsid w:val="008B27BB"/>
    <w:rsid w:val="008C40C0"/>
    <w:rsid w:val="0090391B"/>
    <w:rsid w:val="009142E2"/>
    <w:rsid w:val="00915B27"/>
    <w:rsid w:val="009211D9"/>
    <w:rsid w:val="009250B0"/>
    <w:rsid w:val="00937E80"/>
    <w:rsid w:val="009440AB"/>
    <w:rsid w:val="009521DD"/>
    <w:rsid w:val="009548CA"/>
    <w:rsid w:val="00955930"/>
    <w:rsid w:val="00961794"/>
    <w:rsid w:val="00973E29"/>
    <w:rsid w:val="009776A1"/>
    <w:rsid w:val="0099022A"/>
    <w:rsid w:val="009B6FDC"/>
    <w:rsid w:val="009C689F"/>
    <w:rsid w:val="009C7EA9"/>
    <w:rsid w:val="009F75DD"/>
    <w:rsid w:val="00A44FAF"/>
    <w:rsid w:val="00A912A7"/>
    <w:rsid w:val="00AD3A23"/>
    <w:rsid w:val="00AE282D"/>
    <w:rsid w:val="00AF58E1"/>
    <w:rsid w:val="00B12539"/>
    <w:rsid w:val="00B20D38"/>
    <w:rsid w:val="00B241D2"/>
    <w:rsid w:val="00B33505"/>
    <w:rsid w:val="00B40EB9"/>
    <w:rsid w:val="00B510D5"/>
    <w:rsid w:val="00B5592B"/>
    <w:rsid w:val="00B86BBB"/>
    <w:rsid w:val="00B95EC5"/>
    <w:rsid w:val="00BA56D2"/>
    <w:rsid w:val="00BB1F6B"/>
    <w:rsid w:val="00BD773C"/>
    <w:rsid w:val="00BE185C"/>
    <w:rsid w:val="00BF5394"/>
    <w:rsid w:val="00BF7A15"/>
    <w:rsid w:val="00C30788"/>
    <w:rsid w:val="00C6708B"/>
    <w:rsid w:val="00CD1A2D"/>
    <w:rsid w:val="00CE361E"/>
    <w:rsid w:val="00D15AE6"/>
    <w:rsid w:val="00D174BC"/>
    <w:rsid w:val="00D33FDB"/>
    <w:rsid w:val="00D405C9"/>
    <w:rsid w:val="00D64B85"/>
    <w:rsid w:val="00D82BEB"/>
    <w:rsid w:val="00DB399A"/>
    <w:rsid w:val="00DC24CF"/>
    <w:rsid w:val="00DC2A37"/>
    <w:rsid w:val="00E1012A"/>
    <w:rsid w:val="00E24687"/>
    <w:rsid w:val="00E35209"/>
    <w:rsid w:val="00E41BC2"/>
    <w:rsid w:val="00E61B66"/>
    <w:rsid w:val="00E61C96"/>
    <w:rsid w:val="00E73A98"/>
    <w:rsid w:val="00EC677D"/>
    <w:rsid w:val="00EE431D"/>
    <w:rsid w:val="00EF2599"/>
    <w:rsid w:val="00EF5395"/>
    <w:rsid w:val="00F01024"/>
    <w:rsid w:val="00F212D1"/>
    <w:rsid w:val="00F475BE"/>
    <w:rsid w:val="00F512A6"/>
    <w:rsid w:val="00F86DE1"/>
    <w:rsid w:val="00F86F80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2929D7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2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2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37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i-ch BSI.dot</Template>
  <TotalTime>105</TotalTime>
  <Pages>2</Pages>
  <Words>510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Eliott Scherrer</cp:lastModifiedBy>
  <cp:revision>25</cp:revision>
  <cp:lastPrinted>2018-11-20T15:14:00Z</cp:lastPrinted>
  <dcterms:created xsi:type="dcterms:W3CDTF">2016-03-16T10:37:00Z</dcterms:created>
  <dcterms:modified xsi:type="dcterms:W3CDTF">2024-01-15T10:58:00Z</dcterms:modified>
</cp:coreProperties>
</file>