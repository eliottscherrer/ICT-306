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00DA2" w14:textId="0320784B" w:rsidR="007F30AE" w:rsidRPr="000E7483" w:rsidRDefault="00BA1B53" w:rsidP="000E7483">
      <w:pPr>
        <w:pStyle w:val="Titre"/>
      </w:pPr>
      <w:r>
        <w:t>OnlyUp Sàrl</w:t>
      </w:r>
    </w:p>
    <w:p w14:paraId="4657D618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4C0EE57" wp14:editId="5F500A07">
            <wp:extent cx="4740249" cy="3555187"/>
            <wp:effectExtent l="76200" t="76200" r="137160" b="1409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09" cy="3560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BD332E" w14:textId="6FA519BF" w:rsidR="001D4577" w:rsidRPr="000E7483" w:rsidRDefault="001D4577" w:rsidP="000E7483">
      <w:pPr>
        <w:jc w:val="center"/>
      </w:pPr>
    </w:p>
    <w:p w14:paraId="1F614B19" w14:textId="3F0AB15B" w:rsidR="007F30AE" w:rsidRPr="00EA4849" w:rsidRDefault="007C23E1" w:rsidP="000E7483">
      <w:pPr>
        <w:spacing w:before="2000"/>
        <w:jc w:val="center"/>
        <w:rPr>
          <w:lang w:val="de-CH"/>
        </w:rPr>
      </w:pPr>
      <w:r w:rsidRPr="00EA4849">
        <w:rPr>
          <w:lang w:val="de-CH"/>
        </w:rPr>
        <w:t>Scherrer Eliott – MIN1B</w:t>
      </w:r>
    </w:p>
    <w:p w14:paraId="728ABA52" w14:textId="52437A6E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ETML - Sébeillon</w:t>
      </w:r>
    </w:p>
    <w:p w14:paraId="4F1ADD7D" w14:textId="00E7256D" w:rsidR="007F30AE" w:rsidRPr="007C23E1" w:rsidRDefault="007C23E1" w:rsidP="000E7483">
      <w:pPr>
        <w:jc w:val="center"/>
        <w:rPr>
          <w:lang w:val="de-CH"/>
        </w:rPr>
      </w:pPr>
      <w:r w:rsidRPr="007C23E1">
        <w:rPr>
          <w:lang w:val="de-CH"/>
        </w:rPr>
        <w:t>24p</w:t>
      </w:r>
    </w:p>
    <w:p w14:paraId="153990CF" w14:textId="77777777" w:rsidR="007C23E1" w:rsidRDefault="007C23E1" w:rsidP="007C23E1">
      <w:pPr>
        <w:jc w:val="center"/>
        <w:rPr>
          <w:lang w:val="de-CH"/>
        </w:rPr>
      </w:pPr>
      <w:r w:rsidRPr="007C23E1">
        <w:rPr>
          <w:lang w:val="de-CH"/>
        </w:rPr>
        <w:t xml:space="preserve">Scherrer </w:t>
      </w:r>
      <w:r>
        <w:rPr>
          <w:lang w:val="de-CH"/>
        </w:rPr>
        <w:t>Eliott</w:t>
      </w:r>
    </w:p>
    <w:p w14:paraId="221A69ED" w14:textId="2809A783" w:rsidR="007C23E1" w:rsidRPr="007C23E1" w:rsidRDefault="007C23E1" w:rsidP="007C23E1">
      <w:pPr>
        <w:jc w:val="center"/>
      </w:pPr>
      <w:r w:rsidRPr="007C23E1">
        <w:t xml:space="preserve">Xavier Carrel - </w:t>
      </w:r>
      <w:hyperlink r:id="rId12" w:history="1">
        <w:r w:rsidRPr="007C23E1">
          <w:rPr>
            <w:rStyle w:val="Lienhypertexte"/>
          </w:rPr>
          <w:t>xavier.carrel@eduvaud.ch</w:t>
        </w:r>
      </w:hyperlink>
    </w:p>
    <w:p w14:paraId="4828A582" w14:textId="61CCD553" w:rsidR="007F30AE" w:rsidRPr="007F30AE" w:rsidRDefault="007F30AE" w:rsidP="007C23E1">
      <w:pPr>
        <w:jc w:val="center"/>
      </w:pPr>
      <w:r w:rsidRPr="007C23E1">
        <w:br w:type="page"/>
      </w:r>
      <w:r w:rsidRPr="007F30AE">
        <w:lastRenderedPageBreak/>
        <w:t>Table des matières</w:t>
      </w:r>
    </w:p>
    <w:p w14:paraId="3530F499" w14:textId="72A98F85" w:rsidR="00BA1B5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57421804" w:history="1">
        <w:r w:rsidR="00BA1B53" w:rsidRPr="00FE2FF1">
          <w:rPr>
            <w:rStyle w:val="Lienhypertexte"/>
            <w:noProof/>
          </w:rPr>
          <w:t>1</w:t>
        </w:r>
        <w:r w:rsidR="00BA1B5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A1B53" w:rsidRPr="00FE2FF1">
          <w:rPr>
            <w:rStyle w:val="Lienhypertexte"/>
            <w:noProof/>
          </w:rPr>
          <w:t>Spécifications</w:t>
        </w:r>
        <w:r w:rsidR="00BA1B53">
          <w:rPr>
            <w:noProof/>
            <w:webHidden/>
          </w:rPr>
          <w:tab/>
        </w:r>
        <w:r w:rsidR="00BA1B53">
          <w:rPr>
            <w:noProof/>
            <w:webHidden/>
          </w:rPr>
          <w:fldChar w:fldCharType="begin"/>
        </w:r>
        <w:r w:rsidR="00BA1B53">
          <w:rPr>
            <w:noProof/>
            <w:webHidden/>
          </w:rPr>
          <w:instrText xml:space="preserve"> PAGEREF _Toc157421804 \h </w:instrText>
        </w:r>
        <w:r w:rsidR="00BA1B53">
          <w:rPr>
            <w:noProof/>
            <w:webHidden/>
          </w:rPr>
        </w:r>
        <w:r w:rsidR="00BA1B53">
          <w:rPr>
            <w:noProof/>
            <w:webHidden/>
          </w:rPr>
          <w:fldChar w:fldCharType="separate"/>
        </w:r>
        <w:r w:rsidR="00BA1B53">
          <w:rPr>
            <w:noProof/>
            <w:webHidden/>
          </w:rPr>
          <w:t>3</w:t>
        </w:r>
        <w:r w:rsidR="00BA1B53">
          <w:rPr>
            <w:noProof/>
            <w:webHidden/>
          </w:rPr>
          <w:fldChar w:fldCharType="end"/>
        </w:r>
      </w:hyperlink>
    </w:p>
    <w:p w14:paraId="322467E7" w14:textId="2397DE78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05" w:history="1">
        <w:r w:rsidRPr="00FE2FF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2C5FC" w14:textId="0E01250A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06" w:history="1">
        <w:r w:rsidRPr="00FE2FF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622FD0" w14:textId="0FD0AED8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07" w:history="1">
        <w:r w:rsidRPr="00FE2FF1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0FB2E" w14:textId="06DFDE70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08" w:history="1">
        <w:r w:rsidRPr="00FE2FF1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0EB87" w14:textId="78E5F798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09" w:history="1">
        <w:r w:rsidRPr="00FE2FF1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986F63" w14:textId="2F797767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0" w:history="1">
        <w:r w:rsidRPr="00FE2FF1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Objectifs et portée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5FE88" w14:textId="04B4ACB8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1" w:history="1">
        <w:r w:rsidRPr="00FE2FF1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3291E0" w14:textId="70F14B9F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2" w:history="1">
        <w:r w:rsidRPr="00FE2FF1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1342ED" w14:textId="3D6EA3A5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3" w:history="1">
        <w:r w:rsidRPr="00FE2FF1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B3E02" w14:textId="2C4FEA4A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4" w:history="1">
        <w:r w:rsidRPr="00FE2FF1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86D09B" w14:textId="0F521B95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5" w:history="1">
        <w:r w:rsidRPr="00FE2FF1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FDAA24" w14:textId="5EA28F41" w:rsidR="00BA1B53" w:rsidRDefault="00BA1B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7421816" w:history="1">
        <w:r w:rsidRPr="00FE2FF1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50D22" w14:textId="246DBB1B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17" w:history="1">
        <w:r w:rsidRPr="00FE2FF1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Eléments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8593F6" w14:textId="06ED5602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18" w:history="1">
        <w:r w:rsidRPr="00FE2FF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8A3091" w14:textId="172891FB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19" w:history="1">
        <w:r w:rsidRPr="00FE2FF1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75E93E" w14:textId="0F89C388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20" w:history="1">
        <w:r w:rsidRPr="00FE2FF1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81BCB2" w14:textId="46C8F596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1" w:history="1">
        <w:r w:rsidRPr="00FE2FF1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30FC51" w14:textId="5D38E862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2" w:history="1">
        <w:r w:rsidRPr="00FE2FF1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Modèles de donnée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4C6872" w14:textId="6E7DCB60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3" w:history="1">
        <w:r w:rsidRPr="00FE2FF1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Implémentations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4FC005" w14:textId="44256334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24" w:history="1">
        <w:r w:rsidRPr="00FE2FF1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6669F" w14:textId="28D4216B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5" w:history="1">
        <w:r w:rsidRPr="00FE2FF1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Installation de l’environnement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1B9D54" w14:textId="49A85C1B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6" w:history="1">
        <w:r w:rsidRPr="00FE2FF1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6F88DD" w14:textId="321BE25E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7" w:history="1">
        <w:r w:rsidRPr="00FE2FF1">
          <w:rPr>
            <w:rStyle w:val="Lienhypertexte"/>
            <w:noProof/>
          </w:rPr>
          <w:t>5.3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26EF6" w14:textId="78B2D417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28" w:history="1">
        <w:r w:rsidRPr="00FE2FF1">
          <w:rPr>
            <w:rStyle w:val="Lienhypertexte"/>
            <w:noProof/>
          </w:rPr>
          <w:t>5.4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Journal de Bord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C7A3B0" w14:textId="1E7EA555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29" w:history="1">
        <w:r w:rsidRPr="00FE2FF1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DF8C59" w14:textId="2E923A53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0" w:history="1">
        <w:r w:rsidRPr="00FE2FF1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2473" w14:textId="6E88494C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1" w:history="1">
        <w:r w:rsidRPr="00FE2FF1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3B1BC1" w14:textId="7C801699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2" w:history="1">
        <w:r w:rsidRPr="00FE2FF1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Problèmes restants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A49C00" w14:textId="3E64CFF6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33" w:history="1">
        <w:r w:rsidRPr="00FE2FF1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15A27" w14:textId="50674C21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4" w:history="1">
        <w:r w:rsidRPr="00FE2FF1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C862D" w14:textId="027FFA50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5" w:history="1">
        <w:r w:rsidRPr="00FE2FF1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E43781" w14:textId="3A8E1B06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6" w:history="1">
        <w:r w:rsidRPr="00FE2FF1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20A76" w14:textId="5FC13C5E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37" w:history="1">
        <w:r w:rsidRPr="00FE2FF1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C805FE" w14:textId="671F93BD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8" w:history="1">
        <w:r w:rsidRPr="00FE2FF1">
          <w:rPr>
            <w:rStyle w:val="Lienhypertexte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AB2CC" w14:textId="03C6FB31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39" w:history="1">
        <w:r w:rsidRPr="00FE2FF1">
          <w:rPr>
            <w:rStyle w:val="Lienhypertexte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A0790" w14:textId="10506376" w:rsidR="00BA1B53" w:rsidRDefault="00BA1B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7421840" w:history="1">
        <w:r w:rsidRPr="00FE2FF1">
          <w:rPr>
            <w:rStyle w:val="Lienhypertexte"/>
            <w:noProof/>
          </w:rPr>
          <w:t>8.3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90F5C7" w14:textId="317B32CF" w:rsidR="00BA1B53" w:rsidRDefault="00BA1B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7421841" w:history="1">
        <w:r w:rsidRPr="00FE2FF1">
          <w:rPr>
            <w:rStyle w:val="Lienhypertexte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E2FF1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6D5AE5" w14:textId="1E516F8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944BFD0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57421804"/>
      <w:r w:rsidRPr="00932149">
        <w:lastRenderedPageBreak/>
        <w:t>Spécifications</w:t>
      </w:r>
      <w:bookmarkEnd w:id="0"/>
      <w:bookmarkEnd w:id="1"/>
      <w:bookmarkEnd w:id="2"/>
    </w:p>
    <w:p w14:paraId="2D7F4004" w14:textId="77777777" w:rsidR="008E53F9" w:rsidRPr="008E53F9" w:rsidRDefault="008E53F9" w:rsidP="008E53F9">
      <w:pPr>
        <w:pStyle w:val="Corpsdetexte"/>
      </w:pPr>
    </w:p>
    <w:p w14:paraId="05C7AECD" w14:textId="77777777" w:rsidR="0015167D" w:rsidRDefault="00753A51" w:rsidP="00A74636">
      <w:pPr>
        <w:pStyle w:val="Titre2"/>
      </w:pPr>
      <w:bookmarkStart w:id="3" w:name="_Toc532179969"/>
      <w:bookmarkStart w:id="4" w:name="_Toc165969639"/>
      <w:bookmarkStart w:id="5" w:name="_Toc157421805"/>
      <w:r>
        <w:t>T</w:t>
      </w:r>
      <w:r w:rsidR="00902523">
        <w:t>itr</w:t>
      </w:r>
      <w:r w:rsidR="0015167D">
        <w:t>e</w:t>
      </w:r>
      <w:bookmarkEnd w:id="5"/>
    </w:p>
    <w:p w14:paraId="58899DAD" w14:textId="7982DAEA" w:rsidR="00A74636" w:rsidRPr="007C23E1" w:rsidRDefault="007C23E1" w:rsidP="00A74636">
      <w:pPr>
        <w:pStyle w:val="Retraitcorpsdetexte"/>
        <w:jc w:val="center"/>
        <w:rPr>
          <w:b/>
          <w:sz w:val="22"/>
        </w:rPr>
      </w:pPr>
      <w:r w:rsidRPr="007C23E1">
        <w:rPr>
          <w:b/>
          <w:sz w:val="22"/>
        </w:rPr>
        <w:t>OnlyUp Sàrl</w:t>
      </w:r>
    </w:p>
    <w:p w14:paraId="3272E052" w14:textId="40F02B59" w:rsidR="00A74636" w:rsidRPr="007C23E1" w:rsidRDefault="007C23E1" w:rsidP="007C23E1">
      <w:pPr>
        <w:pStyle w:val="Retraitcorpsdetexte"/>
        <w:jc w:val="center"/>
        <w:rPr>
          <w:sz w:val="18"/>
        </w:rPr>
      </w:pPr>
      <w:r w:rsidRPr="007C23E1">
        <w:rPr>
          <w:sz w:val="18"/>
        </w:rPr>
        <w:t>Création d’un immeuble d’habitations, de loisirs et de bureaux.</w:t>
      </w:r>
    </w:p>
    <w:p w14:paraId="3AD35A00" w14:textId="77777777" w:rsidR="007C23E1" w:rsidRPr="00A74636" w:rsidRDefault="007C23E1" w:rsidP="007C23E1">
      <w:pPr>
        <w:pStyle w:val="Retraitcorpsdetexte"/>
        <w:jc w:val="center"/>
      </w:pPr>
    </w:p>
    <w:p w14:paraId="0F1D512D" w14:textId="10273E14" w:rsidR="0015167D" w:rsidRDefault="00902523" w:rsidP="007C23E1">
      <w:pPr>
        <w:pStyle w:val="Titre2"/>
      </w:pPr>
      <w:bookmarkStart w:id="6" w:name="_Toc157421806"/>
      <w:r>
        <w:t>Description</w:t>
      </w:r>
      <w:bookmarkEnd w:id="6"/>
    </w:p>
    <w:p w14:paraId="75AA1DE8" w14:textId="6A48F4A0" w:rsidR="00D529D4" w:rsidRPr="007C23E1" w:rsidRDefault="007C23E1" w:rsidP="00D529D4">
      <w:pPr>
        <w:pStyle w:val="Retraitcorpsdetexte"/>
      </w:pPr>
      <w:r>
        <w:t>Dans le cadre d’un projet du module 306</w:t>
      </w:r>
      <w:r w:rsidR="00BA1B53">
        <w:t xml:space="preserve"> (</w:t>
      </w:r>
      <w:r w:rsidR="00BA1B53" w:rsidRPr="007C23E1">
        <w:t>Réaliser de petits projets dans son propre environnement professionnel</w:t>
      </w:r>
      <w:r w:rsidR="00BA1B53">
        <w:t>)</w:t>
      </w:r>
      <w:r>
        <w:t>, nous all</w:t>
      </w:r>
      <w:r w:rsidR="00517C1B">
        <w:t xml:space="preserve">ons documenter la création d’une maquette d’un immeuble. La maquette sera modélisée sur un logiciel appelé SweetHome3D. </w:t>
      </w:r>
      <w:r w:rsidR="00BA1B53">
        <w:t>Les documents seront livrés</w:t>
      </w:r>
      <w:r w:rsidR="00517C1B">
        <w:t xml:space="preserve"> chaque semaine afin d’avoir une</w:t>
      </w:r>
      <w:r w:rsidR="00BA1B53">
        <w:t xml:space="preserve"> vue globale de l’avancement du</w:t>
      </w:r>
      <w:r w:rsidR="00517C1B">
        <w:t xml:space="preserve"> projet sur le temps. L’immeuble</w:t>
      </w:r>
      <w:r w:rsidR="00D529D4">
        <w:t xml:space="preserve"> a 5 étages et</w:t>
      </w:r>
      <w:r w:rsidR="00517C1B">
        <w:t xml:space="preserve"> contiendra des zones d</w:t>
      </w:r>
      <w:bookmarkStart w:id="7" w:name="_GoBack"/>
      <w:bookmarkEnd w:id="7"/>
      <w:r w:rsidR="00517C1B">
        <w:t>’habitations (appartements, studio etc), des zones de loisirs (jardin, salle de jeux) et des bureaux pour des entreprises.</w:t>
      </w:r>
    </w:p>
    <w:p w14:paraId="74A16C22" w14:textId="5269084E" w:rsidR="00F664DF" w:rsidRDefault="00902523" w:rsidP="00517C1B">
      <w:pPr>
        <w:pStyle w:val="Titre2"/>
      </w:pPr>
      <w:bookmarkStart w:id="8" w:name="_Toc157421807"/>
      <w:r>
        <w:t>Matériel et logiciels à disposition</w:t>
      </w:r>
      <w:bookmarkEnd w:id="8"/>
    </w:p>
    <w:p w14:paraId="5DB84E4E" w14:textId="33FD63FE" w:rsidR="00517C1B" w:rsidRDefault="00517C1B" w:rsidP="00517C1B">
      <w:pPr>
        <w:pStyle w:val="Retraitcorpsdetexte"/>
      </w:pPr>
      <w:r>
        <w:t>Un logiciel de modélisation 3D (SweetHome3D)</w:t>
      </w:r>
    </w:p>
    <w:p w14:paraId="1AF1C551" w14:textId="3F9FD770" w:rsidR="00517C1B" w:rsidRPr="00517C1B" w:rsidRDefault="00517C1B" w:rsidP="00517C1B">
      <w:pPr>
        <w:pStyle w:val="Retraitcorpsdetexte"/>
      </w:pPr>
      <w:r>
        <w:t>Un repository GitHub</w:t>
      </w:r>
    </w:p>
    <w:p w14:paraId="72F56662" w14:textId="0E02708E" w:rsidR="0015167D" w:rsidRDefault="00753A51" w:rsidP="00517C1B">
      <w:pPr>
        <w:pStyle w:val="Titre2"/>
      </w:pPr>
      <w:bookmarkStart w:id="9" w:name="_Toc157421808"/>
      <w:r>
        <w:t>P</w:t>
      </w:r>
      <w:r w:rsidR="00902523">
        <w:t>rérequis</w:t>
      </w:r>
      <w:bookmarkEnd w:id="9"/>
    </w:p>
    <w:p w14:paraId="17692E05" w14:textId="543F02DE" w:rsidR="0015167D" w:rsidRPr="00F664DF" w:rsidRDefault="00517C1B" w:rsidP="00EA4849">
      <w:pPr>
        <w:pStyle w:val="Retraitcorpsdetexte"/>
      </w:pPr>
      <w:r>
        <w:t>Connaissances basiques sur la gestion de projets et SweetHome3D</w:t>
      </w:r>
    </w:p>
    <w:p w14:paraId="39172EC3" w14:textId="16E624B1" w:rsidR="00753A51" w:rsidRDefault="00902523" w:rsidP="008E53F9">
      <w:pPr>
        <w:pStyle w:val="Titre2"/>
      </w:pPr>
      <w:bookmarkStart w:id="10" w:name="_Toc157421809"/>
      <w:r>
        <w:t>Cahier des charges</w:t>
      </w:r>
      <w:bookmarkEnd w:id="10"/>
    </w:p>
    <w:p w14:paraId="4969CA7A" w14:textId="77777777" w:rsidR="00D160DD" w:rsidRDefault="00EE16F0" w:rsidP="00AA4393">
      <w:pPr>
        <w:pStyle w:val="Titre3"/>
      </w:pPr>
      <w:bookmarkStart w:id="11" w:name="_Toc157421810"/>
      <w:r w:rsidRPr="00EE16F0">
        <w:t>Objectifs et portée du projet</w:t>
      </w:r>
      <w:bookmarkEnd w:id="11"/>
    </w:p>
    <w:p w14:paraId="7A8989C7" w14:textId="77777777" w:rsidR="00920F4E" w:rsidRDefault="00920F4E" w:rsidP="00920F4E">
      <w:pPr>
        <w:pStyle w:val="Retraitcorpsdetexte3"/>
      </w:pPr>
    </w:p>
    <w:p w14:paraId="097780D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8979BF1" w14:textId="77777777" w:rsidR="0015167D" w:rsidRPr="00920F4E" w:rsidRDefault="0015167D" w:rsidP="00920F4E">
      <w:pPr>
        <w:pStyle w:val="Retraitcorpsdetexte3"/>
      </w:pPr>
    </w:p>
    <w:p w14:paraId="7B46377A" w14:textId="77777777" w:rsidR="00753A51" w:rsidRDefault="00542CE3" w:rsidP="006E2CE8">
      <w:pPr>
        <w:pStyle w:val="Titre3"/>
      </w:pPr>
      <w:bookmarkStart w:id="12" w:name="_Toc157421811"/>
      <w:r w:rsidRPr="00EE16F0">
        <w:t xml:space="preserve">Caractéristiques des utilisateurs et </w:t>
      </w:r>
      <w:r>
        <w:t>impacts</w:t>
      </w:r>
      <w:bookmarkEnd w:id="12"/>
    </w:p>
    <w:p w14:paraId="4FCB35BC" w14:textId="77777777" w:rsidR="00F664DF" w:rsidRDefault="00F664DF" w:rsidP="00F664DF">
      <w:pPr>
        <w:pStyle w:val="Retraitcorpsdetexte3"/>
      </w:pPr>
    </w:p>
    <w:p w14:paraId="41D9553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49A74313" w14:textId="77777777" w:rsidR="0015167D" w:rsidRPr="00F664DF" w:rsidRDefault="0015167D" w:rsidP="00F664DF">
      <w:pPr>
        <w:pStyle w:val="Retraitcorpsdetexte3"/>
      </w:pPr>
    </w:p>
    <w:p w14:paraId="30C501CD" w14:textId="77777777" w:rsidR="00753A51" w:rsidRDefault="00542CE3" w:rsidP="006E2CE8">
      <w:pPr>
        <w:pStyle w:val="Titre3"/>
      </w:pPr>
      <w:bookmarkStart w:id="13" w:name="_Toc157421812"/>
      <w:r w:rsidRPr="00EE16F0">
        <w:t>Fonctionnalités requises (du point de vue de l’utilisateur)</w:t>
      </w:r>
      <w:bookmarkEnd w:id="13"/>
    </w:p>
    <w:p w14:paraId="10E2DD68" w14:textId="77777777" w:rsidR="00F664DF" w:rsidRDefault="00F664DF" w:rsidP="00F664DF">
      <w:pPr>
        <w:pStyle w:val="Retraitcorpsdetexte3"/>
      </w:pPr>
    </w:p>
    <w:p w14:paraId="6A54A0A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BA3A6D1" w14:textId="77777777" w:rsidR="0015167D" w:rsidRPr="00F664DF" w:rsidRDefault="0015167D" w:rsidP="00F664DF">
      <w:pPr>
        <w:pStyle w:val="Retraitcorpsdetexte3"/>
      </w:pPr>
    </w:p>
    <w:p w14:paraId="604387B3" w14:textId="77777777" w:rsidR="00753A51" w:rsidRDefault="00753A51" w:rsidP="00EE55F0">
      <w:pPr>
        <w:pStyle w:val="Titre3"/>
      </w:pPr>
      <w:bookmarkStart w:id="14" w:name="_Toc157421813"/>
      <w:r w:rsidRPr="00EE16F0">
        <w:t>Contraintes</w:t>
      </w:r>
      <w:bookmarkEnd w:id="14"/>
    </w:p>
    <w:p w14:paraId="19B9CDD3" w14:textId="77777777" w:rsidR="00F664DF" w:rsidRDefault="00F664DF" w:rsidP="00F664DF">
      <w:pPr>
        <w:pStyle w:val="Retraitcorpsdetexte3"/>
      </w:pPr>
    </w:p>
    <w:p w14:paraId="0819CB6E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09E0224" w14:textId="77777777" w:rsidR="0015167D" w:rsidRPr="00F664DF" w:rsidRDefault="0015167D" w:rsidP="00F664DF">
      <w:pPr>
        <w:pStyle w:val="Retraitcorpsdetexte3"/>
      </w:pPr>
    </w:p>
    <w:p w14:paraId="28C50E59" w14:textId="77777777" w:rsidR="00753A51" w:rsidRDefault="00753A51" w:rsidP="006E2CE8">
      <w:pPr>
        <w:pStyle w:val="Titre3"/>
      </w:pPr>
      <w:bookmarkStart w:id="15" w:name="_Toc157421814"/>
      <w:r w:rsidRPr="00EE16F0">
        <w:t>Travail à réaliser par l'apprenti</w:t>
      </w:r>
      <w:bookmarkEnd w:id="15"/>
    </w:p>
    <w:p w14:paraId="2AC43C0F" w14:textId="77777777" w:rsidR="00F664DF" w:rsidRDefault="00F664DF" w:rsidP="00F664DF">
      <w:pPr>
        <w:pStyle w:val="Retraitcorpsdetexte3"/>
      </w:pPr>
    </w:p>
    <w:p w14:paraId="4540C91D" w14:textId="77777777" w:rsidR="0015167D" w:rsidRDefault="005B27EF" w:rsidP="0015167D">
      <w:pPr>
        <w:pStyle w:val="Informations"/>
      </w:pPr>
      <w:r>
        <w:lastRenderedPageBreak/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1704A2E" w14:textId="77777777" w:rsidR="0015167D" w:rsidRPr="00F664DF" w:rsidRDefault="0015167D" w:rsidP="00F664DF">
      <w:pPr>
        <w:pStyle w:val="Retraitcorpsdetexte3"/>
      </w:pPr>
    </w:p>
    <w:p w14:paraId="2BDAAF16" w14:textId="77777777" w:rsidR="00753A51" w:rsidRDefault="00753A51" w:rsidP="006E2CE8">
      <w:pPr>
        <w:pStyle w:val="Titre3"/>
      </w:pPr>
      <w:bookmarkStart w:id="16" w:name="_Toc157421815"/>
      <w:r w:rsidRPr="00EE16F0">
        <w:t>Si le temps le permet …</w:t>
      </w:r>
      <w:bookmarkEnd w:id="16"/>
    </w:p>
    <w:p w14:paraId="7F7BB9CD" w14:textId="77777777" w:rsidR="00F664DF" w:rsidRDefault="00F664DF" w:rsidP="00F664DF">
      <w:pPr>
        <w:pStyle w:val="Retraitcorpsdetexte3"/>
      </w:pPr>
    </w:p>
    <w:p w14:paraId="4893F35F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6EEC4DC3" w14:textId="77777777" w:rsidR="0015167D" w:rsidRPr="00F664DF" w:rsidRDefault="0015167D" w:rsidP="00F664DF">
      <w:pPr>
        <w:pStyle w:val="Retraitcorpsdetexte3"/>
      </w:pPr>
    </w:p>
    <w:p w14:paraId="7A703244" w14:textId="77777777" w:rsidR="00753A51" w:rsidRDefault="00753A51" w:rsidP="006E2CE8">
      <w:pPr>
        <w:pStyle w:val="Titre3"/>
      </w:pPr>
      <w:bookmarkStart w:id="17" w:name="_Toc157421816"/>
      <w:r w:rsidRPr="00EE16F0">
        <w:t>Méthodes de validation des solutions</w:t>
      </w:r>
      <w:bookmarkEnd w:id="17"/>
    </w:p>
    <w:p w14:paraId="3D45416E" w14:textId="77777777" w:rsidR="00F664DF" w:rsidRDefault="00F664DF" w:rsidP="00F664DF">
      <w:pPr>
        <w:pStyle w:val="Retraitcorpsdetexte3"/>
      </w:pPr>
    </w:p>
    <w:p w14:paraId="24EBF400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FC7214" w14:textId="77777777" w:rsidR="0015167D" w:rsidRPr="00F664DF" w:rsidRDefault="0015167D" w:rsidP="00F664DF">
      <w:pPr>
        <w:pStyle w:val="Retraitcorpsdetexte3"/>
      </w:pPr>
    </w:p>
    <w:p w14:paraId="11B12716" w14:textId="77777777" w:rsidR="00753A51" w:rsidRDefault="0076036D" w:rsidP="008E53F9">
      <w:pPr>
        <w:pStyle w:val="Titre2"/>
      </w:pPr>
      <w:bookmarkStart w:id="18" w:name="_Toc157421817"/>
      <w:r>
        <w:t>Eléments</w:t>
      </w:r>
      <w:r w:rsidR="00902523">
        <w:t xml:space="preserve"> évalués</w:t>
      </w:r>
      <w:bookmarkEnd w:id="18"/>
    </w:p>
    <w:p w14:paraId="543524D9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15D378F8" w14:textId="77777777" w:rsidR="00A400FD" w:rsidRDefault="00A400FD" w:rsidP="00F16ADE">
      <w:pPr>
        <w:pStyle w:val="Informations"/>
      </w:pPr>
    </w:p>
    <w:p w14:paraId="6CD4774A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150BD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1DB32A12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D61ABFC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270FCC46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41C584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E741E4B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77BB166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F579B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EE33023" w14:textId="77777777" w:rsidR="007F30AE" w:rsidRPr="007F30AE" w:rsidRDefault="007F30AE" w:rsidP="008E53F9">
      <w:pPr>
        <w:pStyle w:val="Titre1"/>
      </w:pPr>
      <w:bookmarkStart w:id="19" w:name="_Toc157421818"/>
      <w:r w:rsidRPr="007F30AE">
        <w:t>Planification</w:t>
      </w:r>
      <w:bookmarkEnd w:id="3"/>
      <w:bookmarkEnd w:id="4"/>
      <w:r w:rsidR="008E53F9">
        <w:t xml:space="preserve"> Initiale</w:t>
      </w:r>
      <w:bookmarkEnd w:id="19"/>
    </w:p>
    <w:p w14:paraId="2CBA8B54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B7FDC7A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4339E852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1F926DE1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4F8E0D48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17A05402" w14:textId="77777777" w:rsidR="00F16ADE" w:rsidRDefault="00F16ADE" w:rsidP="0076036D">
      <w:pPr>
        <w:pStyle w:val="Informations"/>
      </w:pPr>
    </w:p>
    <w:p w14:paraId="7CC383D3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73A53135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5DAC53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BA8BF8C" w14:textId="77777777" w:rsidR="00F16ADE" w:rsidRDefault="00F16ADE" w:rsidP="00F16ADE">
      <w:pPr>
        <w:pStyle w:val="Informations"/>
      </w:pPr>
    </w:p>
    <w:p w14:paraId="73C93E11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57421819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14:paraId="0A5EF4B6" w14:textId="77777777"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14:paraId="77DE9832" w14:textId="77777777"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d’acceptance et </w:t>
      </w:r>
      <w:r w:rsidR="00B13CB9">
        <w:t>maquettes.</w:t>
      </w:r>
    </w:p>
    <w:p w14:paraId="3181AB34" w14:textId="77777777" w:rsidR="00B13CB9" w:rsidRDefault="00B13CB9" w:rsidP="00B13CB9">
      <w:pPr>
        <w:pStyle w:val="Informations"/>
      </w:pPr>
    </w:p>
    <w:p w14:paraId="5691B93D" w14:textId="77777777"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14:paraId="2F7C40B6" w14:textId="77777777" w:rsidR="00446E95" w:rsidRPr="00A400FD" w:rsidRDefault="00446E95" w:rsidP="00446E95">
      <w:pPr>
        <w:pStyle w:val="Titre1"/>
      </w:pPr>
      <w:bookmarkStart w:id="25" w:name="_Toc157421820"/>
      <w:r>
        <w:t>Conception</w:t>
      </w:r>
      <w:bookmarkEnd w:id="25"/>
    </w:p>
    <w:p w14:paraId="4CCB6101" w14:textId="77777777" w:rsidR="00446E95" w:rsidRDefault="00446E95" w:rsidP="008E53F9">
      <w:pPr>
        <w:pStyle w:val="Titre2"/>
      </w:pPr>
      <w:bookmarkStart w:id="26" w:name="_Toc157421821"/>
      <w:r>
        <w:t>Architecture</w:t>
      </w:r>
      <w:bookmarkEnd w:id="26"/>
    </w:p>
    <w:p w14:paraId="315549D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2FFF8FB5" w14:textId="77777777" w:rsidR="00446E95" w:rsidRDefault="00446E95" w:rsidP="008E53F9">
      <w:pPr>
        <w:pStyle w:val="Titre2"/>
      </w:pPr>
      <w:bookmarkStart w:id="27" w:name="_Toc157421822"/>
      <w:r>
        <w:t>Modèles de donnée</w:t>
      </w:r>
      <w:bookmarkEnd w:id="27"/>
    </w:p>
    <w:p w14:paraId="7A38E639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3E4FFE1" w14:textId="77777777" w:rsidR="00446E95" w:rsidRDefault="00446E95" w:rsidP="00446E95">
      <w:pPr>
        <w:pStyle w:val="Informations"/>
      </w:pPr>
    </w:p>
    <w:p w14:paraId="33395F96" w14:textId="77777777" w:rsidR="00446E95" w:rsidRDefault="00446E95" w:rsidP="00446E95">
      <w:pPr>
        <w:pStyle w:val="Informations"/>
      </w:pPr>
      <w:r>
        <w:lastRenderedPageBreak/>
        <w:t>Le chapitre contient toujours au moins un modèle conceptuel de données (dictionnaire de données)</w:t>
      </w:r>
    </w:p>
    <w:p w14:paraId="3B14D948" w14:textId="77777777" w:rsidR="00446E95" w:rsidRDefault="00446E95" w:rsidP="00446E95">
      <w:pPr>
        <w:pStyle w:val="Informations"/>
      </w:pPr>
    </w:p>
    <w:p w14:paraId="29E06631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20BD20C6" w14:textId="77777777" w:rsidR="007F30AE" w:rsidRPr="007F30AE" w:rsidRDefault="005C1848" w:rsidP="008E53F9">
      <w:pPr>
        <w:pStyle w:val="Titre2"/>
      </w:pPr>
      <w:bookmarkStart w:id="28" w:name="_Toc157421823"/>
      <w:bookmarkEnd w:id="23"/>
      <w:bookmarkEnd w:id="24"/>
      <w:r>
        <w:t>Implémentations spécifiques</w:t>
      </w:r>
      <w:bookmarkEnd w:id="28"/>
    </w:p>
    <w:p w14:paraId="129EFD89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78712DAF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28F28644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B15A3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0830A262" w14:textId="77777777"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57421824"/>
      <w:r w:rsidRPr="007F30AE">
        <w:t>Réalisation</w:t>
      </w:r>
      <w:bookmarkEnd w:id="29"/>
      <w:bookmarkEnd w:id="30"/>
      <w:bookmarkEnd w:id="31"/>
    </w:p>
    <w:p w14:paraId="4CD23FC6" w14:textId="77777777" w:rsidR="007F30AE" w:rsidRPr="007F30AE" w:rsidRDefault="00116F07" w:rsidP="008E53F9">
      <w:pPr>
        <w:pStyle w:val="Titre2"/>
      </w:pPr>
      <w:bookmarkStart w:id="32" w:name="_Toc157421825"/>
      <w:r>
        <w:t>Installation de l’e</w:t>
      </w:r>
      <w:r w:rsidR="005C1848">
        <w:t>nvironnement de travail</w:t>
      </w:r>
      <w:bookmarkEnd w:id="32"/>
    </w:p>
    <w:p w14:paraId="38E57548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5D129A4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437544A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9A9814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26D29927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784A44C2" w14:textId="77777777" w:rsidR="00116F07" w:rsidRDefault="00116F07" w:rsidP="00116F07">
      <w:pPr>
        <w:pStyle w:val="Titre2"/>
      </w:pPr>
      <w:bookmarkStart w:id="33" w:name="_Toc157421826"/>
      <w:r>
        <w:t>Installation</w:t>
      </w:r>
      <w:bookmarkEnd w:id="33"/>
    </w:p>
    <w:p w14:paraId="543CAD47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36D05EBA" w14:textId="77777777" w:rsidR="005C1848" w:rsidRPr="007F30AE" w:rsidRDefault="005C1848" w:rsidP="005C1848">
      <w:pPr>
        <w:pStyle w:val="Titre2"/>
      </w:pPr>
      <w:bookmarkStart w:id="34" w:name="_Toc157421827"/>
      <w:r>
        <w:t>Planification détaillée</w:t>
      </w:r>
      <w:bookmarkEnd w:id="34"/>
    </w:p>
    <w:p w14:paraId="72CEC88E" w14:textId="77777777" w:rsidR="005C1848" w:rsidRDefault="005C1848" w:rsidP="005C1848">
      <w:pPr>
        <w:pStyle w:val="Informations"/>
      </w:pPr>
      <w:bookmarkStart w:id="35" w:name="_Toc532179961"/>
      <w:r>
        <w:t>Liste des sprints avec les stories qui ont été réalisées dans chacun.</w:t>
      </w:r>
    </w:p>
    <w:p w14:paraId="01F0D844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FA552BE" w14:textId="77777777" w:rsidR="00505421" w:rsidRPr="007F30AE" w:rsidRDefault="00F16ADE" w:rsidP="008E53F9">
      <w:pPr>
        <w:pStyle w:val="Titre2"/>
      </w:pPr>
      <w:bookmarkStart w:id="36" w:name="_Toc157421828"/>
      <w:bookmarkEnd w:id="35"/>
      <w:r>
        <w:t>Journal de Bord</w:t>
      </w:r>
      <w:bookmarkEnd w:id="36"/>
    </w:p>
    <w:p w14:paraId="5463F2AE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1961DBC6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5A38F73F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57421829"/>
      <w:r w:rsidRPr="007F30AE">
        <w:t>Tests</w:t>
      </w:r>
      <w:bookmarkEnd w:id="37"/>
      <w:bookmarkEnd w:id="38"/>
      <w:bookmarkEnd w:id="39"/>
    </w:p>
    <w:p w14:paraId="56720E31" w14:textId="77777777" w:rsidR="005C1848" w:rsidRDefault="005C1848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57421830"/>
      <w:r>
        <w:t>Stratégie de test</w:t>
      </w:r>
      <w:bookmarkEnd w:id="43"/>
    </w:p>
    <w:p w14:paraId="709753A0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701B8E" w14:textId="77777777" w:rsidR="007F30AE" w:rsidRPr="007F30AE" w:rsidRDefault="007F30AE" w:rsidP="008E53F9">
      <w:pPr>
        <w:pStyle w:val="Titre2"/>
      </w:pPr>
      <w:bookmarkStart w:id="44" w:name="_Toc157421831"/>
      <w:r w:rsidRPr="007F30AE">
        <w:t>Dossier des tests</w:t>
      </w:r>
      <w:bookmarkEnd w:id="40"/>
      <w:bookmarkEnd w:id="41"/>
      <w:bookmarkEnd w:id="42"/>
      <w:bookmarkEnd w:id="44"/>
    </w:p>
    <w:p w14:paraId="7FDE0F4B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4FDA211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13F165C" w14:textId="77777777" w:rsidR="002B1E09" w:rsidRPr="00920F4E" w:rsidRDefault="002B1E09" w:rsidP="002B1E09">
      <w:pPr>
        <w:pStyle w:val="Titre2"/>
      </w:pPr>
      <w:bookmarkStart w:id="45" w:name="_Toc157421832"/>
      <w:r>
        <w:t>Problèmes restants</w:t>
      </w:r>
      <w:bookmarkEnd w:id="45"/>
    </w:p>
    <w:p w14:paraId="3C497308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8CEC8C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FFA6AF0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24E56CCE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108BD8BB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00632C2" w14:textId="77777777" w:rsidR="007F30AE" w:rsidRPr="007F30AE" w:rsidRDefault="007F30AE" w:rsidP="008E53F9">
      <w:pPr>
        <w:pStyle w:val="Titre1"/>
      </w:pPr>
      <w:bookmarkStart w:id="46" w:name="_Toc165969653"/>
      <w:bookmarkStart w:id="47" w:name="_Toc157421833"/>
      <w:r w:rsidRPr="007F30AE">
        <w:t>Conclusion</w:t>
      </w:r>
      <w:bookmarkEnd w:id="46"/>
      <w:bookmarkEnd w:id="47"/>
    </w:p>
    <w:p w14:paraId="68D6187D" w14:textId="77777777" w:rsidR="007F30AE" w:rsidRPr="00152A26" w:rsidRDefault="007F30AE" w:rsidP="008E53F9">
      <w:pPr>
        <w:pStyle w:val="Titre2"/>
      </w:pPr>
      <w:bookmarkStart w:id="48" w:name="_Toc165969654"/>
      <w:bookmarkStart w:id="49" w:name="_Toc157421834"/>
      <w:r w:rsidRPr="00152A26">
        <w:t xml:space="preserve">Bilan des </w:t>
      </w:r>
      <w:bookmarkEnd w:id="48"/>
      <w:r w:rsidR="008E53F9">
        <w:t>fonctionnalités demandées</w:t>
      </w:r>
      <w:bookmarkEnd w:id="49"/>
    </w:p>
    <w:p w14:paraId="78764F58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CEDE4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4330937" w14:textId="77777777" w:rsidR="007F30AE" w:rsidRPr="007F30AE" w:rsidRDefault="007F30AE" w:rsidP="008E53F9">
      <w:pPr>
        <w:pStyle w:val="Titre2"/>
      </w:pPr>
      <w:bookmarkStart w:id="50" w:name="_Toc165969655"/>
      <w:bookmarkStart w:id="51" w:name="_Toc157421835"/>
      <w:r w:rsidRPr="007F30AE">
        <w:lastRenderedPageBreak/>
        <w:t>Bilan de la planification</w:t>
      </w:r>
      <w:bookmarkEnd w:id="50"/>
      <w:bookmarkEnd w:id="51"/>
    </w:p>
    <w:p w14:paraId="24F54359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02561EE" w14:textId="77777777" w:rsidR="007F30AE" w:rsidRPr="007F30AE" w:rsidRDefault="007F30AE" w:rsidP="008E53F9">
      <w:pPr>
        <w:pStyle w:val="Titre2"/>
      </w:pPr>
      <w:bookmarkStart w:id="52" w:name="_Toc165969656"/>
      <w:bookmarkStart w:id="53" w:name="_Toc157421836"/>
      <w:r w:rsidRPr="007F30AE">
        <w:t>Bilan personnel</w:t>
      </w:r>
      <w:bookmarkEnd w:id="52"/>
      <w:bookmarkEnd w:id="53"/>
    </w:p>
    <w:p w14:paraId="652AD4E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73796D6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A26A8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3DEA91E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00AD47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7A84C64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52B823E1" w14:textId="77777777" w:rsidR="007F30AE" w:rsidRPr="007F30AE" w:rsidRDefault="007F30AE" w:rsidP="008E53F9">
      <w:pPr>
        <w:pStyle w:val="Titre1"/>
      </w:pPr>
      <w:bookmarkStart w:id="54" w:name="_Toc532179971"/>
      <w:bookmarkStart w:id="55" w:name="_Toc165969657"/>
      <w:bookmarkStart w:id="56" w:name="_Toc157421837"/>
      <w:r w:rsidRPr="007F30AE">
        <w:t>Divers</w:t>
      </w:r>
      <w:bookmarkEnd w:id="54"/>
      <w:bookmarkEnd w:id="55"/>
      <w:bookmarkEnd w:id="56"/>
    </w:p>
    <w:p w14:paraId="7D4559A8" w14:textId="77777777" w:rsidR="007F30AE" w:rsidRPr="007F30AE" w:rsidRDefault="007F30AE" w:rsidP="008E53F9">
      <w:pPr>
        <w:pStyle w:val="Titre2"/>
      </w:pPr>
      <w:bookmarkStart w:id="57" w:name="_Toc532179972"/>
      <w:bookmarkStart w:id="58" w:name="_Toc165969658"/>
      <w:bookmarkStart w:id="59" w:name="_Toc157421838"/>
      <w:r w:rsidRPr="007F30AE">
        <w:t>Journal de travail</w:t>
      </w:r>
      <w:bookmarkEnd w:id="57"/>
      <w:bookmarkEnd w:id="58"/>
      <w:bookmarkEnd w:id="59"/>
    </w:p>
    <w:p w14:paraId="688D89F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F21C4D" w14:textId="77777777" w:rsidR="007F30AE" w:rsidRPr="007F30AE" w:rsidRDefault="00A3107E" w:rsidP="008E53F9">
      <w:pPr>
        <w:pStyle w:val="Titre2"/>
      </w:pPr>
      <w:bookmarkStart w:id="60" w:name="_Toc157421839"/>
      <w:r>
        <w:t>Bibliographie</w:t>
      </w:r>
      <w:bookmarkEnd w:id="60"/>
    </w:p>
    <w:p w14:paraId="1B347477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664BF70" w14:textId="77777777" w:rsidR="00903FEF" w:rsidRPr="007F30AE" w:rsidRDefault="00903FEF" w:rsidP="008E53F9">
      <w:pPr>
        <w:pStyle w:val="Titre2"/>
      </w:pPr>
      <w:bookmarkStart w:id="61" w:name="_Toc157421840"/>
      <w:r>
        <w:t>Webographie</w:t>
      </w:r>
      <w:bookmarkEnd w:id="61"/>
    </w:p>
    <w:p w14:paraId="22110D19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033030A8" w14:textId="77777777" w:rsidR="00903FEF" w:rsidRPr="007F30AE" w:rsidRDefault="00903FEF" w:rsidP="008E53F9">
      <w:pPr>
        <w:pStyle w:val="Titre1"/>
      </w:pPr>
      <w:bookmarkStart w:id="62" w:name="_Toc157421841"/>
      <w:r>
        <w:t>Annexes</w:t>
      </w:r>
      <w:bookmarkEnd w:id="62"/>
    </w:p>
    <w:p w14:paraId="6AC755D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7C3473B7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3483230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3BA14E9" w14:textId="0ED4AEF8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3EAC5" w14:textId="77777777" w:rsidR="00B218C1" w:rsidRDefault="00B218C1">
      <w:r>
        <w:separator/>
      </w:r>
    </w:p>
  </w:endnote>
  <w:endnote w:type="continuationSeparator" w:id="0">
    <w:p w14:paraId="675DFF8E" w14:textId="77777777" w:rsidR="00B218C1" w:rsidRDefault="00B2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7C23E1" w:rsidRPr="00000197" w14:paraId="2123C94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39A78881" w14:textId="5D929375" w:rsidR="007C23E1" w:rsidRDefault="007C23E1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t xml:space="preserve"> </w:t>
          </w:r>
          <w:fldSimple w:instr=" AUTHOR   \* MERGEFORMAT ">
            <w:r w:rsidRPr="00A74636">
              <w:rPr>
                <w:rFonts w:cs="Arial"/>
                <w:noProof/>
                <w:szCs w:val="16"/>
              </w:rPr>
              <w:t>Eliott Scherrer</w:t>
            </w:r>
          </w:fldSimple>
        </w:p>
        <w:p w14:paraId="6B2C8398" w14:textId="77777777" w:rsidR="007C23E1" w:rsidRPr="00000197" w:rsidRDefault="007C23E1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5C14A0B" w14:textId="77777777" w:rsidR="007C23E1" w:rsidRPr="00000197" w:rsidRDefault="007C23E1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3424A29" w14:textId="65B206D1" w:rsidR="007C23E1" w:rsidRPr="00000197" w:rsidRDefault="007C23E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7C23E1" w:rsidRPr="00000197" w14:paraId="5756F5FD" w14:textId="77777777" w:rsidTr="00E52B61">
      <w:trPr>
        <w:jc w:val="center"/>
      </w:trPr>
      <w:tc>
        <w:tcPr>
          <w:tcW w:w="3510" w:type="dxa"/>
          <w:vAlign w:val="center"/>
        </w:tcPr>
        <w:p w14:paraId="74EDA672" w14:textId="20F88540" w:rsidR="007C23E1" w:rsidRPr="00000197" w:rsidRDefault="007C23E1" w:rsidP="0002216C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Eliott Scherrer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C176BB5" w14:textId="2FF48ABA" w:rsidR="007C23E1" w:rsidRPr="00000197" w:rsidRDefault="007C23E1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D529D4">
            <w:rPr>
              <w:rStyle w:val="Numrodepage"/>
              <w:rFonts w:cs="Arial"/>
              <w:noProof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D529D4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98BE82F" w14:textId="1A61B04F" w:rsidR="007C23E1" w:rsidRPr="00000197" w:rsidRDefault="007C23E1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7C23E1" w:rsidRPr="00000197" w14:paraId="3154478B" w14:textId="77777777" w:rsidTr="00E52B61">
      <w:trPr>
        <w:jc w:val="center"/>
      </w:trPr>
      <w:tc>
        <w:tcPr>
          <w:tcW w:w="3510" w:type="dxa"/>
          <w:vAlign w:val="center"/>
        </w:tcPr>
        <w:p w14:paraId="3E27DD7A" w14:textId="066272C5" w:rsidR="007C23E1" w:rsidRPr="00000197" w:rsidRDefault="007C23E1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A74636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BA1B53">
            <w:rPr>
              <w:rFonts w:cs="Arial"/>
              <w:noProof/>
              <w:szCs w:val="16"/>
            </w:rPr>
            <w:t>29.01.2024 11:53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A6860BF" w14:textId="3961926D" w:rsidR="007C23E1" w:rsidRPr="00000197" w:rsidRDefault="00125048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C23E1" w:rsidRPr="0002216C">
              <w:rPr>
                <w:rFonts w:cs="Arial"/>
                <w:noProof/>
                <w:szCs w:val="16"/>
              </w:rPr>
              <w:t>R-306-Immeuble-ESR.docx</w:t>
            </w:r>
          </w:fldSimple>
        </w:p>
      </w:tc>
    </w:tr>
  </w:tbl>
  <w:p w14:paraId="09497644" w14:textId="77777777" w:rsidR="007C23E1" w:rsidRPr="00000197" w:rsidRDefault="007C23E1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ACE50" w14:textId="77777777" w:rsidR="00B218C1" w:rsidRDefault="00B218C1">
      <w:r>
        <w:separator/>
      </w:r>
    </w:p>
  </w:footnote>
  <w:footnote w:type="continuationSeparator" w:id="0">
    <w:p w14:paraId="60D39BC1" w14:textId="77777777" w:rsidR="00B218C1" w:rsidRDefault="00B2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7C23E1" w14:paraId="14BF0064" w14:textId="77777777">
      <w:trPr>
        <w:trHeight w:val="536"/>
        <w:jc w:val="center"/>
      </w:trPr>
      <w:tc>
        <w:tcPr>
          <w:tcW w:w="2445" w:type="dxa"/>
          <w:vAlign w:val="center"/>
        </w:tcPr>
        <w:p w14:paraId="08A8F768" w14:textId="77777777" w:rsidR="007C23E1" w:rsidRDefault="007C23E1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5528138B" w14:textId="77777777" w:rsidR="007C23E1" w:rsidRPr="00B4738A" w:rsidRDefault="007C23E1" w:rsidP="00B4738A"/>
      </w:tc>
      <w:tc>
        <w:tcPr>
          <w:tcW w:w="2283" w:type="dxa"/>
          <w:vAlign w:val="center"/>
        </w:tcPr>
        <w:p w14:paraId="7D828F43" w14:textId="77777777" w:rsidR="007C23E1" w:rsidRDefault="007C23E1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678B3B5" wp14:editId="7F92FD5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7ECA53" w14:textId="77777777" w:rsidR="007C23E1" w:rsidRDefault="007C23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36"/>
    <w:rsid w:val="00000197"/>
    <w:rsid w:val="00010B9A"/>
    <w:rsid w:val="0001209F"/>
    <w:rsid w:val="00021D00"/>
    <w:rsid w:val="0002216C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25048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17C1B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85E5A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C23E1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75B6"/>
    <w:rsid w:val="00961794"/>
    <w:rsid w:val="0099022A"/>
    <w:rsid w:val="009A46D3"/>
    <w:rsid w:val="009B009E"/>
    <w:rsid w:val="009B190E"/>
    <w:rsid w:val="009B6FDC"/>
    <w:rsid w:val="009D1A69"/>
    <w:rsid w:val="009D480B"/>
    <w:rsid w:val="009F75DD"/>
    <w:rsid w:val="00A3107E"/>
    <w:rsid w:val="00A400FD"/>
    <w:rsid w:val="00A44707"/>
    <w:rsid w:val="00A65F0B"/>
    <w:rsid w:val="00A706B7"/>
    <w:rsid w:val="00A74636"/>
    <w:rsid w:val="00AA4393"/>
    <w:rsid w:val="00AB1CA6"/>
    <w:rsid w:val="00AD3EE8"/>
    <w:rsid w:val="00AE282D"/>
    <w:rsid w:val="00AF58E1"/>
    <w:rsid w:val="00B13CB9"/>
    <w:rsid w:val="00B147A7"/>
    <w:rsid w:val="00B20D38"/>
    <w:rsid w:val="00B218C1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1B53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471F"/>
    <w:rsid w:val="00D275C6"/>
    <w:rsid w:val="00D405C9"/>
    <w:rsid w:val="00D529D4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4849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4472FE"/>
  <w15:docId w15:val="{50EC089B-2989-4B44-97B9-98C93A6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xavier.carrel@eduvaud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cherr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71a9f-368a-4876-9c29-26a4f26a34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952629042AF4392ABFF79F1535A46" ma:contentTypeVersion="13" ma:contentTypeDescription="Crée un document." ma:contentTypeScope="" ma:versionID="76ca1a273e722317de0ebee775b0eceb">
  <xsd:schema xmlns:xsd="http://www.w3.org/2001/XMLSchema" xmlns:xs="http://www.w3.org/2001/XMLSchema" xmlns:p="http://schemas.microsoft.com/office/2006/metadata/properties" xmlns:ns3="1be71a9f-368a-4876-9c29-26a4f26a34a2" xmlns:ns4="521153c6-29d6-40b2-abdc-15687e3d4d82" targetNamespace="http://schemas.microsoft.com/office/2006/metadata/properties" ma:root="true" ma:fieldsID="2cc77db3ca4d0898a4f7b53ff2dd9054" ns3:_="" ns4:_="">
    <xsd:import namespace="1be71a9f-368a-4876-9c29-26a4f26a34a2"/>
    <xsd:import namespace="521153c6-29d6-40b2-abdc-15687e3d4d8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1a9f-368a-4876-9c29-26a4f26a34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153c6-29d6-40b2-abdc-15687e3d4d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1be71a9f-368a-4876-9c29-26a4f26a34a2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5885A-0D64-4896-9255-6D190B640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71a9f-368a-4876-9c29-26a4f26a34a2"/>
    <ds:schemaRef ds:uri="521153c6-29d6-40b2-abdc-15687e3d4d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411FF9-EF49-433B-AD8D-424B7A6ED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29</TotalTime>
  <Pages>6</Pages>
  <Words>1608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10435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Eliott Scherrer</dc:creator>
  <cp:lastModifiedBy>Eliott Scherrer</cp:lastModifiedBy>
  <cp:revision>7</cp:revision>
  <cp:lastPrinted>2009-09-04T13:21:00Z</cp:lastPrinted>
  <dcterms:created xsi:type="dcterms:W3CDTF">2024-01-29T10:27:00Z</dcterms:created>
  <dcterms:modified xsi:type="dcterms:W3CDTF">2024-01-29T10:58:00Z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0x010100556952629042AF4392ABFF79F1535A46</vt:lpwstr>
  </property>
</Properties>
</file>